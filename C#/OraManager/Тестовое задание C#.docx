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C55" w:rsidRDefault="00631C55" w:rsidP="00BE4C36">
      <w:pPr>
        <w:pStyle w:val="Title"/>
      </w:pPr>
      <w:r w:rsidRPr="00BE4C36">
        <w:t xml:space="preserve">Тестовое задание для вакансии </w:t>
      </w:r>
    </w:p>
    <w:p w:rsidR="00631C55" w:rsidRPr="00BE4C36" w:rsidRDefault="00631C55" w:rsidP="00BE4C36">
      <w:pPr>
        <w:pStyle w:val="Title"/>
      </w:pPr>
      <w:r w:rsidRPr="00BE4C36">
        <w:t xml:space="preserve">«С# программист» </w:t>
      </w:r>
    </w:p>
    <w:p w:rsidR="00631C55" w:rsidRDefault="00631C55" w:rsidP="00BE4C36">
      <w:pPr>
        <w:pStyle w:val="Heading2"/>
      </w:pPr>
    </w:p>
    <w:p w:rsidR="00631C55" w:rsidRDefault="00631C55" w:rsidP="00BE4C36">
      <w:pPr>
        <w:pStyle w:val="Heading2"/>
      </w:pPr>
      <w:r w:rsidRPr="00BE4C36">
        <w:t>Общие требования</w:t>
      </w:r>
      <w:bookmarkStart w:id="0" w:name="_GoBack"/>
      <w:bookmarkEnd w:id="0"/>
    </w:p>
    <w:p w:rsidR="00631C55" w:rsidRPr="00BE4C36" w:rsidRDefault="00631C55" w:rsidP="00BE4C36"/>
    <w:p w:rsidR="00631C55" w:rsidRPr="00BE4C36" w:rsidRDefault="00631C55" w:rsidP="00BE4C36">
      <w:pPr>
        <w:rPr>
          <w:rFonts w:ascii="Times New Roman" w:hAnsi="Times New Roman"/>
        </w:rPr>
      </w:pPr>
      <w:r w:rsidRPr="00BE4C36">
        <w:rPr>
          <w:rFonts w:ascii="Times New Roman" w:hAnsi="Times New Roman"/>
        </w:rPr>
        <w:t>Разработать приложение со следующими возможностями:</w:t>
      </w:r>
    </w:p>
    <w:p w:rsidR="00631C55" w:rsidRDefault="00631C55" w:rsidP="00BE4C3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BE4C36">
        <w:rPr>
          <w:rFonts w:ascii="Times New Roman" w:hAnsi="Times New Roman"/>
        </w:rPr>
        <w:t xml:space="preserve">установить соединение с </w:t>
      </w:r>
      <w:r>
        <w:rPr>
          <w:rFonts w:ascii="Times New Roman" w:hAnsi="Times New Roman"/>
        </w:rPr>
        <w:t>БД</w:t>
      </w:r>
      <w:r w:rsidRPr="00BE4C36">
        <w:rPr>
          <w:rFonts w:ascii="Times New Roman" w:hAnsi="Times New Roman"/>
        </w:rPr>
        <w:t xml:space="preserve"> </w:t>
      </w:r>
      <w:r w:rsidRPr="00BE4C36">
        <w:rPr>
          <w:rFonts w:ascii="Times New Roman" w:hAnsi="Times New Roman"/>
          <w:lang w:val="en-US"/>
        </w:rPr>
        <w:t>Oracle</w:t>
      </w:r>
      <w:r w:rsidRPr="00BE4C36">
        <w:rPr>
          <w:rFonts w:ascii="Times New Roman" w:hAnsi="Times New Roman"/>
        </w:rPr>
        <w:t>.</w:t>
      </w:r>
    </w:p>
    <w:p w:rsidR="00631C55" w:rsidRPr="00BE4C36" w:rsidRDefault="00631C55" w:rsidP="00BE4C3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BE4C36">
        <w:rPr>
          <w:rFonts w:ascii="Times New Roman" w:hAnsi="Times New Roman"/>
        </w:rPr>
        <w:t>вывести все схемы, доступные пользователю.</w:t>
      </w:r>
    </w:p>
    <w:p w:rsidR="00631C55" w:rsidRPr="00BE4C36" w:rsidRDefault="00631C55" w:rsidP="00BE4C3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BE4C36">
        <w:rPr>
          <w:rFonts w:ascii="Times New Roman" w:hAnsi="Times New Roman"/>
        </w:rPr>
        <w:t>найти все таблицы схемы, кроме системных.</w:t>
      </w:r>
    </w:p>
    <w:p w:rsidR="00631C55" w:rsidRPr="00BE4C36" w:rsidRDefault="00631C55" w:rsidP="00BE4C3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BE4C36">
        <w:rPr>
          <w:rFonts w:ascii="Times New Roman" w:hAnsi="Times New Roman"/>
        </w:rPr>
        <w:t>создать новую таблицу.</w:t>
      </w:r>
    </w:p>
    <w:p w:rsidR="00631C55" w:rsidRPr="00BE4C36" w:rsidRDefault="00631C55" w:rsidP="00BE4C3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BE4C36">
        <w:rPr>
          <w:rFonts w:ascii="Times New Roman" w:hAnsi="Times New Roman"/>
        </w:rPr>
        <w:t>удалить таблицу.</w:t>
      </w:r>
    </w:p>
    <w:p w:rsidR="00631C55" w:rsidRPr="00BE4C36" w:rsidRDefault="00631C55" w:rsidP="00BE4C3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BE4C36">
        <w:rPr>
          <w:rFonts w:ascii="Times New Roman" w:hAnsi="Times New Roman"/>
        </w:rPr>
        <w:t>найти все поля с типом и размером данных для выбранной таблицы.</w:t>
      </w:r>
    </w:p>
    <w:p w:rsidR="00631C55" w:rsidRPr="00BE4C36" w:rsidRDefault="00631C55" w:rsidP="00BE4C3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BE4C36">
        <w:rPr>
          <w:rFonts w:ascii="Times New Roman" w:hAnsi="Times New Roman"/>
        </w:rPr>
        <w:t>добавить поля в новую или существующую таблицу в конец. Внимание: изменять существующие поля не нужно!</w:t>
      </w:r>
    </w:p>
    <w:p w:rsidR="00631C55" w:rsidRPr="00BE4C36" w:rsidRDefault="00631C55" w:rsidP="00BE4C3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BE4C36">
        <w:rPr>
          <w:rFonts w:ascii="Times New Roman" w:hAnsi="Times New Roman"/>
        </w:rPr>
        <w:t>удалять поля.</w:t>
      </w:r>
    </w:p>
    <w:p w:rsidR="00631C55" w:rsidRDefault="00631C55" w:rsidP="00BE4C36">
      <w:pPr>
        <w:pStyle w:val="Heading2"/>
      </w:pPr>
    </w:p>
    <w:p w:rsidR="00631C55" w:rsidRPr="00BE4C36" w:rsidRDefault="00631C55" w:rsidP="00BE4C36">
      <w:pPr>
        <w:pStyle w:val="Heading2"/>
      </w:pPr>
      <w:r w:rsidRPr="00BE4C36">
        <w:t>Требования к пользовательскому интерфейсу</w:t>
      </w:r>
    </w:p>
    <w:p w:rsidR="00631C55" w:rsidRPr="00BE4C36" w:rsidRDefault="00631C55" w:rsidP="00BE4C36">
      <w:pPr>
        <w:rPr>
          <w:rFonts w:ascii="Times New Roman" w:hAnsi="Times New Roman"/>
        </w:rPr>
      </w:pPr>
    </w:p>
    <w:p w:rsidR="00631C55" w:rsidRPr="00BE4C36" w:rsidRDefault="00631C55" w:rsidP="00BE4C36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BE4C36">
        <w:rPr>
          <w:rFonts w:ascii="Times New Roman" w:hAnsi="Times New Roman"/>
        </w:rPr>
        <w:t>Список баз данных (схем) и таблиц должен быть представлен в виде дерева в левой части.</w:t>
      </w:r>
    </w:p>
    <w:p w:rsidR="00631C55" w:rsidRPr="00BE4C36" w:rsidRDefault="00631C55" w:rsidP="00BE4C36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BE4C36">
        <w:rPr>
          <w:rFonts w:ascii="Times New Roman" w:hAnsi="Times New Roman"/>
        </w:rPr>
        <w:t>Список полей для таблицы должен быть представлен в отдельном диалоговом окне, которое должно вызываться с помощью контекстного меню. Это же окно служит для добавления и удаления полей. Для создания таблицы используется контекстное меню на уровне имени схемы, которое запускает то же диалоговое окно.</w:t>
      </w:r>
    </w:p>
    <w:p w:rsidR="00631C55" w:rsidRPr="00BE4C36" w:rsidRDefault="00631C55" w:rsidP="00BE4C36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BE4C36">
        <w:rPr>
          <w:rFonts w:ascii="Times New Roman" w:hAnsi="Times New Roman"/>
        </w:rPr>
        <w:t>По закрытию диалогового окна для вновь созданной таблицы открывается другое окно с с полем для ввода имени. Удаление таблицы выполняется при выборе соответствующего пункта из контекстного меню. В правой части нужно показывать 10 первых строк из выбранной слева таблицы.</w:t>
      </w:r>
    </w:p>
    <w:p w:rsidR="00631C55" w:rsidRDefault="00631C55" w:rsidP="00BE4C36">
      <w:pPr>
        <w:pStyle w:val="Heading2"/>
      </w:pPr>
      <w:r w:rsidRPr="00BE4C36">
        <w:t>Требования к результату работы</w:t>
      </w:r>
    </w:p>
    <w:p w:rsidR="00631C55" w:rsidRPr="00BE4C36" w:rsidRDefault="00631C55" w:rsidP="00BE4C36"/>
    <w:p w:rsidR="00631C55" w:rsidRPr="00BE4C36" w:rsidRDefault="00631C55" w:rsidP="00BE4C3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BE4C36">
        <w:rPr>
          <w:rFonts w:ascii="Times New Roman" w:hAnsi="Times New Roman"/>
        </w:rPr>
        <w:t>Результат выполнения задания является скомпилированная программа и исходный програмный код в виде проекта для Visual Studio.NET. Результат работы нужно оформить в виде ZIP или RAR архива.</w:t>
      </w:r>
    </w:p>
    <w:sectPr w:rsidR="00631C55" w:rsidRPr="00BE4C36" w:rsidSect="00060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44B08"/>
    <w:multiLevelType w:val="hybridMultilevel"/>
    <w:tmpl w:val="4F002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2A24B6"/>
    <w:multiLevelType w:val="hybridMultilevel"/>
    <w:tmpl w:val="00CCF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9130D8"/>
    <w:multiLevelType w:val="hybridMultilevel"/>
    <w:tmpl w:val="05FAB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4C36"/>
    <w:rsid w:val="000602C7"/>
    <w:rsid w:val="00073086"/>
    <w:rsid w:val="002A4CDC"/>
    <w:rsid w:val="00631C55"/>
    <w:rsid w:val="00BE4C36"/>
    <w:rsid w:val="00CC41DC"/>
    <w:rsid w:val="00D33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2C7"/>
    <w:pPr>
      <w:spacing w:after="200" w:line="276" w:lineRule="auto"/>
    </w:pPr>
    <w:rPr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E4C3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BE4C36"/>
    <w:rPr>
      <w:rFonts w:ascii="Cambria" w:hAnsi="Cambria" w:cs="Times New Roman"/>
      <w:b/>
      <w:bCs/>
      <w:color w:val="4F81BD"/>
      <w:sz w:val="26"/>
      <w:szCs w:val="26"/>
    </w:rPr>
  </w:style>
  <w:style w:type="paragraph" w:styleId="Title">
    <w:name w:val="Title"/>
    <w:basedOn w:val="Normal"/>
    <w:next w:val="Normal"/>
    <w:link w:val="TitleChar"/>
    <w:uiPriority w:val="99"/>
    <w:qFormat/>
    <w:rsid w:val="00BE4C3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BE4C36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rsid w:val="00BE4C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74</TotalTime>
  <Pages>1</Pages>
  <Words>206</Words>
  <Characters>1176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Юзов</dc:creator>
  <cp:keywords/>
  <dc:description/>
  <cp:lastModifiedBy>scorpion</cp:lastModifiedBy>
  <cp:revision>3</cp:revision>
  <dcterms:created xsi:type="dcterms:W3CDTF">2012-04-02T03:34:00Z</dcterms:created>
  <dcterms:modified xsi:type="dcterms:W3CDTF">2012-05-11T13:37:00Z</dcterms:modified>
</cp:coreProperties>
</file>