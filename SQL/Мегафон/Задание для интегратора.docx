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C3" w:rsidRDefault="00B608C3" w:rsidP="001B384C">
      <w:pPr>
        <w:spacing w:after="0" w:line="240" w:lineRule="auto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"/>
        <w:gridCol w:w="9780"/>
      </w:tblGrid>
      <w:tr w:rsidR="00B608C3" w:rsidRPr="001A1C34" w:rsidTr="00A5052A">
        <w:trPr>
          <w:trHeight w:val="1283"/>
        </w:trPr>
        <w:tc>
          <w:tcPr>
            <w:tcW w:w="421" w:type="dxa"/>
          </w:tcPr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5052A">
              <w:rPr>
                <w:rFonts w:ascii="Arial Narrow" w:hAnsi="Arial Narrow"/>
                <w:b/>
                <w:lang w:val="en-US"/>
              </w:rPr>
              <w:t>1</w:t>
            </w:r>
            <w:r w:rsidRPr="00A5052A">
              <w:rPr>
                <w:rFonts w:ascii="Arial Narrow" w:hAnsi="Arial Narrow"/>
                <w:b/>
              </w:rPr>
              <w:t>.</w:t>
            </w:r>
          </w:p>
        </w:tc>
        <w:tc>
          <w:tcPr>
            <w:tcW w:w="9780" w:type="dxa"/>
          </w:tcPr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A5052A">
              <w:rPr>
                <w:rFonts w:ascii="Arial Narrow" w:hAnsi="Arial Narrow"/>
                <w:b/>
                <w:sz w:val="24"/>
                <w:szCs w:val="24"/>
              </w:rPr>
              <w:t>Обновить данные в большой таблице.</w:t>
            </w:r>
          </w:p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Дано: </w:t>
            </w:r>
          </w:p>
          <w:p w:rsidR="00B608C3" w:rsidRPr="00A5052A" w:rsidRDefault="00B608C3" w:rsidP="00A505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Таблица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>1 в базе данных, содержащая более 500 млн. записей</w:t>
            </w:r>
          </w:p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2081"/>
              <w:gridCol w:w="2081"/>
              <w:gridCol w:w="2082"/>
            </w:tblGrid>
            <w:tr w:rsidR="00B608C3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Наименование поля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 xml:space="preserve">Тип данных 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Описание</w:t>
                  </w:r>
                </w:p>
              </w:tc>
            </w:tr>
            <w:tr w:rsidR="00B608C3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date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date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Дата</w:t>
                  </w:r>
                </w:p>
              </w:tc>
            </w:tr>
            <w:tr w:rsidR="00B608C3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subs</w:t>
                  </w:r>
                  <w:r w:rsidRPr="00A5052A">
                    <w:rPr>
                      <w:rFonts w:ascii="Arial Narrow" w:hAnsi="Arial Narrow"/>
                    </w:rPr>
                    <w:t>_</w:t>
                  </w:r>
                  <w:r w:rsidRPr="00A5052A">
                    <w:rPr>
                      <w:rFonts w:ascii="Arial Narrow" w:hAnsi="Arial Narrow"/>
                      <w:lang w:val="en-US"/>
                    </w:rPr>
                    <w:t>id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Number</w:t>
                  </w:r>
                  <w:r w:rsidRPr="00A5052A">
                    <w:rPr>
                      <w:rFonts w:ascii="Arial Narrow" w:hAnsi="Arial Narrow"/>
                    </w:rPr>
                    <w:t>(10)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Идентификатор абонента</w:t>
                  </w:r>
                </w:p>
              </w:tc>
            </w:tr>
            <w:tr w:rsidR="00B608C3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value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Number</w:t>
                  </w:r>
                  <w:r w:rsidRPr="00A5052A">
                    <w:rPr>
                      <w:rFonts w:ascii="Arial Narrow" w:hAnsi="Arial Narrow"/>
                    </w:rPr>
                    <w:t>(10,2)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Значение</w:t>
                  </w:r>
                </w:p>
              </w:tc>
            </w:tr>
          </w:tbl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Таблица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 xml:space="preserve">1партиционирована по полю </w:t>
            </w:r>
            <w:r w:rsidRPr="00A5052A">
              <w:rPr>
                <w:rFonts w:ascii="Arial Narrow" w:hAnsi="Arial Narrow"/>
                <w:lang w:val="en-US"/>
              </w:rPr>
              <w:t>date</w:t>
            </w:r>
            <w:r w:rsidRPr="00A5052A">
              <w:rPr>
                <w:rFonts w:ascii="Arial Narrow" w:hAnsi="Arial Narrow"/>
              </w:rPr>
              <w:t>.</w:t>
            </w:r>
          </w:p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B608C3" w:rsidRPr="00A5052A" w:rsidRDefault="00B608C3" w:rsidP="00A505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Таблица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 xml:space="preserve">2 в базе данных имеет аналогичную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>2 структуру, но</w:t>
            </w:r>
            <w:r>
              <w:rPr>
                <w:rFonts w:ascii="Arial Narrow" w:hAnsi="Arial Narrow"/>
              </w:rPr>
              <w:t xml:space="preserve"> </w:t>
            </w:r>
            <w:r w:rsidRPr="00A5052A">
              <w:rPr>
                <w:rFonts w:ascii="Arial Narrow" w:hAnsi="Arial Narrow"/>
              </w:rPr>
              <w:t>содержит данные только за определенную дату, партиций нет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2081"/>
              <w:gridCol w:w="2081"/>
              <w:gridCol w:w="2082"/>
            </w:tblGrid>
            <w:tr w:rsidR="00B608C3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Наименование поля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 xml:space="preserve">Тип данных 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Описание</w:t>
                  </w:r>
                </w:p>
              </w:tc>
            </w:tr>
            <w:tr w:rsidR="00B608C3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52122C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date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52122C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date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Дата</w:t>
                  </w:r>
                </w:p>
              </w:tc>
            </w:tr>
            <w:tr w:rsidR="00B608C3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52122C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subs</w:t>
                  </w:r>
                  <w:r w:rsidRPr="0052122C">
                    <w:rPr>
                      <w:rFonts w:ascii="Arial Narrow" w:hAnsi="Arial Narrow"/>
                    </w:rPr>
                    <w:t>_</w:t>
                  </w:r>
                  <w:r w:rsidRPr="00A5052A">
                    <w:rPr>
                      <w:rFonts w:ascii="Arial Narrow" w:hAnsi="Arial Narrow"/>
                      <w:lang w:val="en-US"/>
                    </w:rPr>
                    <w:t>id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52122C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Number</w:t>
                  </w:r>
                  <w:r w:rsidRPr="0052122C">
                    <w:rPr>
                      <w:rFonts w:ascii="Arial Narrow" w:hAnsi="Arial Narrow"/>
                    </w:rPr>
                    <w:t>(10)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Идентификатор абонента</w:t>
                  </w:r>
                </w:p>
              </w:tc>
            </w:tr>
            <w:tr w:rsidR="00B608C3" w:rsidRPr="00A5052A" w:rsidTr="00A5052A"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52122C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value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52122C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  <w:lang w:val="en-US"/>
                    </w:rPr>
                    <w:t>Number</w:t>
                  </w:r>
                  <w:r w:rsidRPr="0052122C">
                    <w:rPr>
                      <w:rFonts w:ascii="Arial Narrow" w:hAnsi="Arial Narrow"/>
                    </w:rPr>
                    <w:t>(10,2)</w:t>
                  </w:r>
                </w:p>
              </w:tc>
              <w:tc>
                <w:tcPr>
                  <w:tcW w:w="20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8C3" w:rsidRPr="00A5052A" w:rsidRDefault="00B608C3" w:rsidP="00A5052A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A5052A">
                    <w:rPr>
                      <w:rFonts w:ascii="Arial Narrow" w:hAnsi="Arial Narrow"/>
                    </w:rPr>
                    <w:t>Значение</w:t>
                  </w:r>
                </w:p>
              </w:tc>
            </w:tr>
          </w:tbl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Обе таблицы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>1 и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 xml:space="preserve">2 связаны 1:1 по полю </w:t>
            </w:r>
            <w:r w:rsidRPr="00A5052A">
              <w:rPr>
                <w:rFonts w:ascii="Arial Narrow" w:hAnsi="Arial Narrow"/>
                <w:lang w:val="en-US"/>
              </w:rPr>
              <w:t>subs</w:t>
            </w:r>
            <w:r w:rsidRPr="00A5052A">
              <w:rPr>
                <w:rFonts w:ascii="Arial Narrow" w:hAnsi="Arial Narrow"/>
              </w:rPr>
              <w:t>_</w:t>
            </w:r>
            <w:r w:rsidRPr="00A5052A">
              <w:rPr>
                <w:rFonts w:ascii="Arial Narrow" w:hAnsi="Arial Narrow"/>
                <w:lang w:val="en-US"/>
              </w:rPr>
              <w:t>id</w:t>
            </w:r>
            <w:r w:rsidRPr="00A5052A">
              <w:rPr>
                <w:rFonts w:ascii="Arial Narrow" w:hAnsi="Arial Narrow"/>
              </w:rPr>
              <w:t>.</w:t>
            </w:r>
          </w:p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>Необходимо:</w:t>
            </w:r>
          </w:p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 xml:space="preserve">Обновить поле </w:t>
            </w:r>
            <w:r w:rsidRPr="00A5052A">
              <w:rPr>
                <w:rFonts w:ascii="Arial Narrow" w:hAnsi="Arial Narrow"/>
                <w:lang w:val="en-US"/>
              </w:rPr>
              <w:t>value</w:t>
            </w:r>
            <w:r w:rsidRPr="00A5052A">
              <w:rPr>
                <w:rFonts w:ascii="Arial Narrow" w:hAnsi="Arial Narrow"/>
              </w:rPr>
              <w:t xml:space="preserve"> в таблице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 xml:space="preserve">1значениями </w:t>
            </w:r>
            <w:r w:rsidRPr="00A5052A">
              <w:rPr>
                <w:rFonts w:ascii="Arial Narrow" w:hAnsi="Arial Narrow"/>
                <w:lang w:val="en-US"/>
              </w:rPr>
              <w:t>value</w:t>
            </w:r>
            <w:r w:rsidRPr="00A5052A">
              <w:rPr>
                <w:rFonts w:ascii="Arial Narrow" w:hAnsi="Arial Narrow"/>
              </w:rPr>
              <w:t xml:space="preserve"> из таблицы </w:t>
            </w:r>
            <w:r w:rsidRPr="00A5052A">
              <w:rPr>
                <w:rFonts w:ascii="Arial Narrow" w:hAnsi="Arial Narrow"/>
                <w:lang w:val="en-US"/>
              </w:rPr>
              <w:t>table</w:t>
            </w:r>
            <w:r w:rsidRPr="00A5052A">
              <w:rPr>
                <w:rFonts w:ascii="Arial Narrow" w:hAnsi="Arial Narrow"/>
              </w:rPr>
              <w:t>2.</w:t>
            </w:r>
          </w:p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B608C3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>Какими способами это можно сделать? Напишите все варианты</w:t>
            </w:r>
          </w:p>
          <w:p w:rsidR="00B608C3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B608C3" w:rsidRPr="00241FD2" w:rsidRDefault="00B608C3" w:rsidP="00A5052A">
            <w:pPr>
              <w:spacing w:after="0" w:line="240" w:lineRule="auto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Решение:</w:t>
            </w:r>
          </w:p>
          <w:p w:rsidR="00B608C3" w:rsidRPr="001A1C34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eastAsia="ru-RU"/>
              </w:rPr>
            </w:pPr>
            <w:r w:rsidRPr="001A1C34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eastAsia="ru-RU"/>
              </w:rPr>
              <w:t>/* 1 */</w:t>
            </w:r>
          </w:p>
          <w:p w:rsidR="00B608C3" w:rsidRPr="001A1C34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update</w:t>
            </w:r>
            <w:r w:rsidRPr="001A1C34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table</w:t>
            </w:r>
            <w:r w:rsidRPr="001A1C34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eastAsia="ru-RU"/>
              </w:rPr>
              <w:t xml:space="preserve">1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a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 w:rsidRPr="001A1C34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eastAsia="ru-RU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a."value" =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b."value"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table2 b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b."date"    = a."date"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b."subs_id" = a."subs_id")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exists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ru-RU"/>
              </w:rPr>
              <w:t>1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table2 b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b."date"    = a."date"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b."subs_id" = a."subs_id")                       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ru-RU"/>
              </w:rPr>
              <w:t>/* 2 */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merge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into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table1 a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using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table2 b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(a."date" = b."date"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a."subs_id" = b."subs_id")</w:t>
            </w:r>
          </w:p>
          <w:p w:rsidR="00B608C3" w:rsidRDefault="00B608C3" w:rsidP="00241F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matched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then</w:t>
            </w:r>
          </w:p>
          <w:p w:rsidR="00B608C3" w:rsidRDefault="00B608C3" w:rsidP="00A5052A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update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a."value" = b."value"</w:t>
            </w:r>
          </w:p>
          <w:p w:rsidR="00B608C3" w:rsidRDefault="00B608C3" w:rsidP="00A5052A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</w:p>
          <w:p w:rsidR="00B608C3" w:rsidRPr="00241FD2" w:rsidRDefault="00B608C3" w:rsidP="00A5052A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</w:p>
        </w:tc>
      </w:tr>
      <w:tr w:rsidR="00B608C3" w:rsidRPr="00A5052A" w:rsidTr="00A5052A">
        <w:tc>
          <w:tcPr>
            <w:tcW w:w="421" w:type="dxa"/>
          </w:tcPr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5052A">
              <w:rPr>
                <w:rFonts w:ascii="Arial Narrow" w:hAnsi="Arial Narrow"/>
                <w:b/>
              </w:rPr>
              <w:t>2.</w:t>
            </w:r>
          </w:p>
        </w:tc>
        <w:tc>
          <w:tcPr>
            <w:tcW w:w="9780" w:type="dxa"/>
          </w:tcPr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A5052A">
              <w:rPr>
                <w:rFonts w:ascii="Arial Narrow" w:hAnsi="Arial Narrow"/>
                <w:b/>
                <w:sz w:val="24"/>
                <w:szCs w:val="24"/>
              </w:rPr>
              <w:t>Результат работы скрипты</w:t>
            </w:r>
          </w:p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>Что будет выведено на экран в конце работы анонимного блока?</w:t>
            </w:r>
          </w:p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B608C3" w:rsidRPr="00A5052A" w:rsidRDefault="00B608C3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declare </w:t>
            </w:r>
          </w:p>
          <w:p w:rsidR="00B608C3" w:rsidRPr="00A5052A" w:rsidRDefault="00B608C3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l_counter number;</w:t>
            </w:r>
          </w:p>
          <w:p w:rsidR="00B608C3" w:rsidRPr="00A5052A" w:rsidRDefault="00B608C3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l_value number;</w:t>
            </w:r>
          </w:p>
          <w:p w:rsidR="00B608C3" w:rsidRPr="00A5052A" w:rsidRDefault="00B608C3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>begin</w:t>
            </w:r>
          </w:p>
          <w:p w:rsidR="00B608C3" w:rsidRPr="00A5052A" w:rsidRDefault="00B608C3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for l_counter in 1..10 loop</w:t>
            </w:r>
          </w:p>
          <w:p w:rsidR="00B608C3" w:rsidRPr="00A5052A" w:rsidRDefault="00B608C3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  insert into table1(val) values(l_counter);</w:t>
            </w:r>
          </w:p>
          <w:p w:rsidR="00B608C3" w:rsidRPr="00A5052A" w:rsidRDefault="00B608C3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end loop;</w:t>
            </w:r>
          </w:p>
          <w:p w:rsidR="00B608C3" w:rsidRPr="00A5052A" w:rsidRDefault="00B608C3" w:rsidP="00A505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 xml:space="preserve">  dbms_output.put_line(SQL%ROWCOUNT);</w:t>
            </w:r>
          </w:p>
          <w:p w:rsidR="00B608C3" w:rsidRPr="00A5052A" w:rsidRDefault="00B608C3" w:rsidP="00A5052A">
            <w:pPr>
              <w:spacing w:after="0" w:line="240" w:lineRule="auto"/>
              <w:ind w:right="-426"/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</w:rPr>
            </w:pP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  <w:lang w:val="en-US"/>
              </w:rPr>
              <w:t>end</w:t>
            </w:r>
            <w:r w:rsidRPr="00A5052A">
              <w:rPr>
                <w:rFonts w:ascii="Arial Narrow" w:hAnsi="Arial Narrow" w:cs="Arial"/>
                <w:color w:val="000000"/>
                <w:sz w:val="24"/>
                <w:szCs w:val="24"/>
                <w:highlight w:val="white"/>
              </w:rPr>
              <w:t xml:space="preserve">;  </w:t>
            </w:r>
          </w:p>
          <w:p w:rsidR="00B608C3" w:rsidRDefault="00B608C3" w:rsidP="00A5052A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</w:p>
          <w:p w:rsidR="00B608C3" w:rsidRDefault="00B608C3" w:rsidP="00A5052A">
            <w:pPr>
              <w:spacing w:after="0" w:line="240" w:lineRule="auto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Решение:</w:t>
            </w:r>
          </w:p>
          <w:p w:rsidR="00B608C3" w:rsidRPr="001722D8" w:rsidRDefault="00B608C3" w:rsidP="00A5052A">
            <w:pPr>
              <w:spacing w:after="0" w:line="240" w:lineRule="auto"/>
              <w:rPr>
                <w:rFonts w:ascii="Arial Narrow" w:hAnsi="Arial Narrow"/>
                <w:color w:val="0000FF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1</w:t>
            </w:r>
          </w:p>
        </w:tc>
      </w:tr>
      <w:tr w:rsidR="00B608C3" w:rsidRPr="001A1C34" w:rsidTr="00A5052A">
        <w:tc>
          <w:tcPr>
            <w:tcW w:w="421" w:type="dxa"/>
          </w:tcPr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5052A">
              <w:rPr>
                <w:rFonts w:ascii="Arial Narrow" w:hAnsi="Arial Narrow"/>
                <w:b/>
              </w:rPr>
              <w:t>3.</w:t>
            </w:r>
          </w:p>
        </w:tc>
        <w:tc>
          <w:tcPr>
            <w:tcW w:w="9780" w:type="dxa"/>
          </w:tcPr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A5052A">
              <w:rPr>
                <w:rFonts w:ascii="Arial Narrow" w:hAnsi="Arial Narrow"/>
                <w:b/>
                <w:sz w:val="24"/>
                <w:szCs w:val="24"/>
              </w:rPr>
              <w:t>Генерация последовательности</w:t>
            </w:r>
          </w:p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A5052A">
              <w:rPr>
                <w:rFonts w:ascii="Arial Narrow" w:hAnsi="Arial Narrow"/>
              </w:rPr>
              <w:t>Предложите вариант запроса, который бы генерировал последовательность из 10 чисел начиная с 15.</w:t>
            </w:r>
          </w:p>
          <w:p w:rsidR="00B608C3" w:rsidRDefault="00B608C3" w:rsidP="00A5052A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:rsidR="00B608C3" w:rsidRPr="001A1C34" w:rsidRDefault="00B608C3" w:rsidP="00A5052A">
            <w:pPr>
              <w:spacing w:after="0" w:line="240" w:lineRule="auto"/>
              <w:rPr>
                <w:rFonts w:ascii="Arial Narrow" w:hAnsi="Arial Narrow"/>
                <w:color w:val="0000FF"/>
                <w:lang w:val="en-US"/>
              </w:rPr>
            </w:pPr>
            <w:r>
              <w:rPr>
                <w:rFonts w:ascii="Arial Narrow" w:hAnsi="Arial Narrow"/>
                <w:color w:val="0000FF"/>
              </w:rPr>
              <w:t>Решение</w:t>
            </w:r>
            <w:r w:rsidRPr="001A1C34">
              <w:rPr>
                <w:rFonts w:ascii="Arial Narrow" w:hAnsi="Arial Narrow"/>
                <w:color w:val="0000FF"/>
                <w:lang w:val="en-US"/>
              </w:rPr>
              <w:t>:</w:t>
            </w:r>
          </w:p>
          <w:p w:rsidR="00B608C3" w:rsidRPr="000C6D55" w:rsidRDefault="00B608C3" w:rsidP="00A5052A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rownum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ru-RU"/>
              </w:rPr>
              <w:t>14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dual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connect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level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ru-RU"/>
              </w:rPr>
              <w:t>10</w:t>
            </w:r>
          </w:p>
        </w:tc>
      </w:tr>
      <w:tr w:rsidR="00B608C3" w:rsidRPr="001A1C34" w:rsidTr="00A5052A">
        <w:tc>
          <w:tcPr>
            <w:tcW w:w="421" w:type="dxa"/>
          </w:tcPr>
          <w:p w:rsidR="00B608C3" w:rsidRPr="00A5052A" w:rsidRDefault="00B608C3" w:rsidP="00A5052A">
            <w:pPr>
              <w:spacing w:after="0" w:line="240" w:lineRule="auto"/>
              <w:rPr>
                <w:rFonts w:ascii="Arial Narrow" w:hAnsi="Arial Narrow"/>
                <w:b/>
              </w:rPr>
            </w:pPr>
            <w:bookmarkStart w:id="0" w:name="_GoBack"/>
            <w:r w:rsidRPr="00A5052A">
              <w:rPr>
                <w:rFonts w:ascii="Arial Narrow" w:hAnsi="Arial Narrow"/>
                <w:b/>
              </w:rPr>
              <w:t>4.</w:t>
            </w:r>
            <w:bookmarkEnd w:id="0"/>
          </w:p>
        </w:tc>
        <w:tc>
          <w:tcPr>
            <w:tcW w:w="9780" w:type="dxa"/>
          </w:tcPr>
          <w:p w:rsidR="00B608C3" w:rsidRPr="00A5052A" w:rsidRDefault="00B608C3" w:rsidP="00A5052A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A5052A">
              <w:rPr>
                <w:rFonts w:ascii="Arial Narrow" w:hAnsi="Arial Narrow"/>
                <w:b/>
                <w:sz w:val="24"/>
                <w:szCs w:val="24"/>
              </w:rPr>
              <w:t>Удалить дубликаты</w:t>
            </w:r>
          </w:p>
          <w:p w:rsidR="00B608C3" w:rsidRPr="00A5052A" w:rsidRDefault="00B608C3" w:rsidP="00A5052A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A5052A">
              <w:rPr>
                <w:rFonts w:ascii="Arial Narrow" w:hAnsi="Arial Narrow"/>
              </w:rPr>
              <w:t>Есть таблица, содержащая миллион строк. Часть строк является полными дубликатами. Напишите запросы поиска дубликатов с указанием количества повторений и запрос удаления дубликатов.</w:t>
            </w:r>
          </w:p>
          <w:p w:rsidR="00B608C3" w:rsidRDefault="00B608C3" w:rsidP="00A5052A">
            <w:pPr>
              <w:spacing w:after="0" w:line="240" w:lineRule="auto"/>
              <w:rPr>
                <w:rFonts w:ascii="Arial Narrow" w:hAnsi="Arial Narrow"/>
              </w:rPr>
            </w:pPr>
          </w:p>
          <w:p w:rsidR="00B608C3" w:rsidRPr="00EE33AC" w:rsidRDefault="00B608C3" w:rsidP="00A5052A">
            <w:pPr>
              <w:spacing w:after="0" w:line="240" w:lineRule="auto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Решение:</w:t>
            </w:r>
          </w:p>
          <w:p w:rsidR="00B608C3" w:rsidRPr="001A1C34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eastAsia="ru-RU"/>
              </w:rPr>
            </w:pPr>
            <w:r w:rsidRPr="001A1C34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eastAsia="ru-RU"/>
              </w:rPr>
              <w:t>-- поиск дубликатов</w:t>
            </w:r>
          </w:p>
          <w:p w:rsidR="00B608C3" w:rsidRPr="001A1C34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select</w:t>
            </w:r>
            <w:r w:rsidRPr="001A1C34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eastAsia="ru-RU"/>
              </w:rPr>
              <w:t xml:space="preserve"> "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date</w:t>
            </w:r>
            <w:r w:rsidRPr="001A1C34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eastAsia="ru-RU"/>
              </w:rPr>
              <w:t>",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 w:rsidRPr="001A1C34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eastAsia="ru-RU"/>
              </w:rPr>
              <w:t xml:space="preserve">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"subs_id",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"value",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count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(*)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table1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"date",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"subs_id",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"value"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having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count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(*) 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ru-RU"/>
              </w:rPr>
              <w:t>1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ru-RU"/>
              </w:rPr>
              <w:t>-- удаление дубликатов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delete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table1 a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a.rowid &gt;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b.rowid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table1 b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a."date"    = b."date"</w:t>
            </w:r>
          </w:p>
          <w:p w:rsidR="00B608C3" w:rsidRDefault="00B608C3" w:rsidP="00EE3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a."subs_id" = b."subs_id"</w:t>
            </w:r>
          </w:p>
          <w:p w:rsidR="00B608C3" w:rsidRPr="00EE33AC" w:rsidRDefault="00B608C3" w:rsidP="00EE33AC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a."value"   = b."value")</w:t>
            </w:r>
          </w:p>
        </w:tc>
      </w:tr>
    </w:tbl>
    <w:p w:rsidR="00B608C3" w:rsidRPr="00EE33AC" w:rsidRDefault="00B608C3" w:rsidP="001B384C">
      <w:pPr>
        <w:spacing w:after="0" w:line="240" w:lineRule="auto"/>
        <w:rPr>
          <w:lang w:val="en-US"/>
        </w:rPr>
      </w:pPr>
    </w:p>
    <w:p w:rsidR="00B608C3" w:rsidRPr="00EE33AC" w:rsidRDefault="00B608C3" w:rsidP="001B384C">
      <w:pPr>
        <w:ind w:firstLine="708"/>
        <w:rPr>
          <w:lang w:val="en-US"/>
        </w:rPr>
      </w:pPr>
    </w:p>
    <w:p w:rsidR="00B608C3" w:rsidRPr="00EE33AC" w:rsidRDefault="00B608C3" w:rsidP="001B384C">
      <w:pPr>
        <w:rPr>
          <w:lang w:val="en-US"/>
        </w:rPr>
      </w:pPr>
    </w:p>
    <w:sectPr w:rsidR="00B608C3" w:rsidRPr="00EE33AC" w:rsidSect="001B384C">
      <w:pgSz w:w="11906" w:h="16838"/>
      <w:pgMar w:top="1134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B369D"/>
    <w:multiLevelType w:val="hybridMultilevel"/>
    <w:tmpl w:val="02B4145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0B29B5"/>
    <w:multiLevelType w:val="hybridMultilevel"/>
    <w:tmpl w:val="468E07EC"/>
    <w:lvl w:ilvl="0" w:tplc="04190011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F112BC"/>
    <w:multiLevelType w:val="hybridMultilevel"/>
    <w:tmpl w:val="3C46D572"/>
    <w:lvl w:ilvl="0" w:tplc="1794E9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5A753D5"/>
    <w:multiLevelType w:val="hybridMultilevel"/>
    <w:tmpl w:val="7F9C2AA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85411C1"/>
    <w:multiLevelType w:val="hybridMultilevel"/>
    <w:tmpl w:val="AD3ED40C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33F5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558224EB"/>
    <w:multiLevelType w:val="hybridMultilevel"/>
    <w:tmpl w:val="E4B47E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74A4166"/>
    <w:multiLevelType w:val="hybridMultilevel"/>
    <w:tmpl w:val="7F9C2AA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379A"/>
    <w:rsid w:val="0002170B"/>
    <w:rsid w:val="000342BA"/>
    <w:rsid w:val="00064990"/>
    <w:rsid w:val="00090F36"/>
    <w:rsid w:val="000C0402"/>
    <w:rsid w:val="000C6D55"/>
    <w:rsid w:val="000E713D"/>
    <w:rsid w:val="00134D05"/>
    <w:rsid w:val="00142B7B"/>
    <w:rsid w:val="001722D8"/>
    <w:rsid w:val="00190A63"/>
    <w:rsid w:val="001A1C34"/>
    <w:rsid w:val="001B384C"/>
    <w:rsid w:val="00221ADE"/>
    <w:rsid w:val="00241FD2"/>
    <w:rsid w:val="00253EEC"/>
    <w:rsid w:val="00255E9D"/>
    <w:rsid w:val="002A0307"/>
    <w:rsid w:val="002C792B"/>
    <w:rsid w:val="0033379A"/>
    <w:rsid w:val="00381A8B"/>
    <w:rsid w:val="003C3AB3"/>
    <w:rsid w:val="003E500A"/>
    <w:rsid w:val="003F2B7A"/>
    <w:rsid w:val="004133D9"/>
    <w:rsid w:val="004729D5"/>
    <w:rsid w:val="004C09BC"/>
    <w:rsid w:val="0052122C"/>
    <w:rsid w:val="00553FA2"/>
    <w:rsid w:val="005772C7"/>
    <w:rsid w:val="00596E2C"/>
    <w:rsid w:val="005F7884"/>
    <w:rsid w:val="007236D8"/>
    <w:rsid w:val="0074141F"/>
    <w:rsid w:val="00822F6D"/>
    <w:rsid w:val="00824D1C"/>
    <w:rsid w:val="008B4EAC"/>
    <w:rsid w:val="008C6D51"/>
    <w:rsid w:val="008D61A1"/>
    <w:rsid w:val="008E66EC"/>
    <w:rsid w:val="00911A96"/>
    <w:rsid w:val="009132CC"/>
    <w:rsid w:val="009233CD"/>
    <w:rsid w:val="00960470"/>
    <w:rsid w:val="00995856"/>
    <w:rsid w:val="009C61B6"/>
    <w:rsid w:val="009D1391"/>
    <w:rsid w:val="009D53B1"/>
    <w:rsid w:val="00A5052A"/>
    <w:rsid w:val="00A858A0"/>
    <w:rsid w:val="00A97B57"/>
    <w:rsid w:val="00B608C3"/>
    <w:rsid w:val="00BB6F59"/>
    <w:rsid w:val="00BC36DC"/>
    <w:rsid w:val="00C13F78"/>
    <w:rsid w:val="00C16C84"/>
    <w:rsid w:val="00CC2FEC"/>
    <w:rsid w:val="00D66AC6"/>
    <w:rsid w:val="00D86225"/>
    <w:rsid w:val="00D930E1"/>
    <w:rsid w:val="00DF1ABD"/>
    <w:rsid w:val="00EE33AC"/>
    <w:rsid w:val="00EF5595"/>
    <w:rsid w:val="00F97613"/>
    <w:rsid w:val="00FB4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CD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6C8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D930E1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930E1"/>
    <w:rPr>
      <w:rFonts w:ascii="Calibri" w:hAnsi="Calibri" w:cs="Times New Roman"/>
      <w:sz w:val="21"/>
      <w:szCs w:val="21"/>
    </w:rPr>
  </w:style>
  <w:style w:type="table" w:styleId="TableGrid">
    <w:name w:val="Table Grid"/>
    <w:basedOn w:val="TableNormal"/>
    <w:uiPriority w:val="99"/>
    <w:rsid w:val="001B384C"/>
    <w:rPr>
      <w:rFonts w:ascii="Arial Narrow" w:hAnsi="Arial Narro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1B384C"/>
    <w:pPr>
      <w:spacing w:after="200" w:line="240" w:lineRule="auto"/>
    </w:pPr>
    <w:rPr>
      <w:rFonts w:ascii="Arial Narrow" w:hAnsi="Arial Narrow"/>
      <w:i/>
      <w:iCs/>
      <w:color w:val="44546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C7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79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4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219</TotalTime>
  <Pages>2</Pages>
  <Words>366</Words>
  <Characters>2092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Skosarenko (HQ)</dc:creator>
  <cp:keywords/>
  <dc:description/>
  <cp:lastModifiedBy>Сергей</cp:lastModifiedBy>
  <cp:revision>9</cp:revision>
  <cp:lastPrinted>2016-12-05T07:59:00Z</cp:lastPrinted>
  <dcterms:created xsi:type="dcterms:W3CDTF">2018-09-17T15:17:00Z</dcterms:created>
  <dcterms:modified xsi:type="dcterms:W3CDTF">2023-09-02T17:54:00Z</dcterms:modified>
</cp:coreProperties>
</file>